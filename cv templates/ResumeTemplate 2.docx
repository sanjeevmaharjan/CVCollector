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7D16904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78E621C" w14:textId="45B94A85" w:rsidR="00692703" w:rsidRPr="00CF1A49" w:rsidRDefault="00AB5843" w:rsidP="00913946">
            <w:pPr>
              <w:pStyle w:val="Title"/>
            </w:pPr>
            <w:r w:rsidRPr="00B47739">
              <w:rPr>
                <w:caps w:val="0"/>
                <w:sz w:val="48"/>
                <w:szCs w:val="48"/>
              </w:rPr>
              <w:t>&lt;&lt;</w:t>
            </w:r>
            <w:proofErr w:type="spellStart"/>
            <w:proofErr w:type="gramStart"/>
            <w:r w:rsidR="00B47739" w:rsidRPr="00B47739">
              <w:rPr>
                <w:caps w:val="0"/>
                <w:sz w:val="48"/>
                <w:szCs w:val="48"/>
              </w:rPr>
              <w:t>cv</w:t>
            </w:r>
            <w:r w:rsidRPr="00B47739">
              <w:rPr>
                <w:caps w:val="0"/>
                <w:sz w:val="48"/>
                <w:szCs w:val="48"/>
              </w:rPr>
              <w:t>.personal</w:t>
            </w:r>
            <w:proofErr w:type="gramEnd"/>
            <w:r w:rsidRPr="00B47739">
              <w:rPr>
                <w:caps w:val="0"/>
                <w:sz w:val="48"/>
                <w:szCs w:val="48"/>
              </w:rPr>
              <w:t>.firstName</w:t>
            </w:r>
            <w:proofErr w:type="spellEnd"/>
            <w:r w:rsidRPr="00B47739">
              <w:rPr>
                <w:caps w:val="0"/>
                <w:sz w:val="48"/>
                <w:szCs w:val="48"/>
              </w:rPr>
              <w:t>&gt;&gt;</w:t>
            </w:r>
            <w:r w:rsidR="00692703" w:rsidRPr="00CF1A49">
              <w:t xml:space="preserve"> </w:t>
            </w:r>
            <w:r w:rsidRPr="00B47739">
              <w:rPr>
                <w:rStyle w:val="IntenseEmphasis"/>
                <w:caps w:val="0"/>
                <w:sz w:val="48"/>
                <w:szCs w:val="48"/>
              </w:rPr>
              <w:t>&lt;&lt;</w:t>
            </w:r>
            <w:proofErr w:type="spellStart"/>
            <w:r w:rsidRPr="00B47739">
              <w:rPr>
                <w:rStyle w:val="IntenseEmphasis"/>
                <w:caps w:val="0"/>
                <w:sz w:val="48"/>
                <w:szCs w:val="48"/>
              </w:rPr>
              <w:t>cv.personal.lastName</w:t>
            </w:r>
            <w:proofErr w:type="spellEnd"/>
            <w:r w:rsidRPr="00B47739">
              <w:rPr>
                <w:rStyle w:val="IntenseEmphasis"/>
                <w:caps w:val="0"/>
                <w:sz w:val="48"/>
                <w:szCs w:val="48"/>
              </w:rPr>
              <w:t>&gt;&gt;</w:t>
            </w:r>
          </w:p>
          <w:p w14:paraId="5C56AAF4" w14:textId="77777777" w:rsidR="00692703" w:rsidRPr="00CF1A49" w:rsidRDefault="00AB5843" w:rsidP="00913946">
            <w:pPr>
              <w:pStyle w:val="ContactInfo"/>
              <w:contextualSpacing w:val="0"/>
            </w:pPr>
            <w:r>
              <w:t>&lt;&lt;</w:t>
            </w:r>
            <w:proofErr w:type="spellStart"/>
            <w:proofErr w:type="gramStart"/>
            <w:r>
              <w:t>cv.contact</w:t>
            </w:r>
            <w:proofErr w:type="gramEnd"/>
            <w:r>
              <w:t>.state</w:t>
            </w:r>
            <w:proofErr w:type="spellEnd"/>
            <w:r>
              <w:t>&gt;&gt;,&lt;&lt;</w:t>
            </w:r>
            <w:proofErr w:type="spellStart"/>
            <w:r>
              <w:t>cv.contact.city</w:t>
            </w:r>
            <w:proofErr w:type="spellEnd"/>
            <w:r>
              <w:t>&gt;&gt;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55C5875526F41E680E644A8EB81C73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&lt;&lt;</w:t>
            </w:r>
            <w:proofErr w:type="spellStart"/>
            <w:r>
              <w:t>cv.contact.phoneList</w:t>
            </w:r>
            <w:proofErr w:type="spellEnd"/>
            <w:r>
              <w:t>&gt;&gt;</w:t>
            </w:r>
          </w:p>
          <w:p w14:paraId="03E94A3B" w14:textId="77777777" w:rsidR="00692703" w:rsidRPr="00CF1A49" w:rsidRDefault="00035DAB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80C1D83EC65842C080B9F55D38942B90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8B90C504D1E40AFAEB79C216AEE042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AB5843">
              <w:t>&lt;&lt;</w:t>
            </w:r>
            <w:proofErr w:type="spellStart"/>
            <w:proofErr w:type="gramStart"/>
            <w:r w:rsidR="00AB5843">
              <w:t>cv.contact</w:t>
            </w:r>
            <w:proofErr w:type="gramEnd"/>
            <w:r w:rsidR="00AB5843">
              <w:t>.emailList</w:t>
            </w:r>
            <w:proofErr w:type="spellEnd"/>
            <w:r w:rsidR="00AB5843">
              <w:t>&gt;&gt;</w:t>
            </w:r>
            <w:r w:rsidR="00692703" w:rsidRPr="00CF1A49">
              <w:t xml:space="preserve"> </w:t>
            </w:r>
          </w:p>
        </w:tc>
      </w:tr>
      <w:tr w:rsidR="009571D8" w:rsidRPr="00CF1A49" w14:paraId="1F349281" w14:textId="77777777" w:rsidTr="00692703">
        <w:tc>
          <w:tcPr>
            <w:tcW w:w="9360" w:type="dxa"/>
            <w:tcMar>
              <w:top w:w="432" w:type="dxa"/>
            </w:tcMar>
          </w:tcPr>
          <w:p w14:paraId="27B67F0B" w14:textId="77777777" w:rsidR="001755A8" w:rsidRPr="00CF1A49" w:rsidRDefault="001755A8" w:rsidP="00913946">
            <w:pPr>
              <w:contextualSpacing w:val="0"/>
            </w:pPr>
          </w:p>
        </w:tc>
      </w:tr>
    </w:tbl>
    <w:p w14:paraId="3EE5199C" w14:textId="77777777" w:rsidR="003F60E1" w:rsidRDefault="003F60E1" w:rsidP="004E01EB">
      <w:pPr>
        <w:pStyle w:val="Heading1"/>
      </w:pPr>
      <w:r>
        <w:t>Personal</w:t>
      </w:r>
    </w:p>
    <w:p w14:paraId="761438BB" w14:textId="77777777" w:rsidR="00AB5843" w:rsidRDefault="003F60E1" w:rsidP="004E01EB">
      <w:pPr>
        <w:pStyle w:val="Heading1"/>
      </w:pPr>
      <w:r>
        <w:tab/>
      </w:r>
    </w:p>
    <w:p w14:paraId="00D14D95" w14:textId="4375E99C" w:rsidR="003F60E1" w:rsidRDefault="003F60E1" w:rsidP="004E01EB">
      <w:pPr>
        <w:pStyle w:val="Heading1"/>
      </w:pPr>
      <w:r>
        <w:tab/>
      </w:r>
      <w:r w:rsidRPr="0060347E">
        <w:rPr>
          <w:rStyle w:val="Heading2Char"/>
        </w:rPr>
        <w:t xml:space="preserve">Career </w:t>
      </w:r>
      <w:r w:rsidR="0060347E">
        <w:rPr>
          <w:rStyle w:val="Heading2Char"/>
        </w:rPr>
        <w:t>T</w:t>
      </w:r>
      <w:r w:rsidRPr="0060347E">
        <w:rPr>
          <w:rStyle w:val="Heading2Char"/>
        </w:rPr>
        <w:t>itle</w:t>
      </w:r>
      <w:r>
        <w:t>: &lt;&lt;</w:t>
      </w:r>
      <w:proofErr w:type="spellStart"/>
      <w:proofErr w:type="gramStart"/>
      <w:r w:rsidRPr="0060347E">
        <w:rPr>
          <w:rStyle w:val="Heading3Char"/>
        </w:rPr>
        <w:t>cv.personal</w:t>
      </w:r>
      <w:proofErr w:type="gramEnd"/>
      <w:r w:rsidRPr="0060347E">
        <w:rPr>
          <w:rStyle w:val="Heading3Char"/>
        </w:rPr>
        <w:t>.career</w:t>
      </w:r>
      <w:r w:rsidR="00B47739">
        <w:rPr>
          <w:rStyle w:val="Heading3Char"/>
        </w:rPr>
        <w:t>T</w:t>
      </w:r>
      <w:r w:rsidRPr="0060347E">
        <w:rPr>
          <w:rStyle w:val="Heading3Char"/>
        </w:rPr>
        <w:t>itle</w:t>
      </w:r>
      <w:proofErr w:type="spellEnd"/>
      <w:r>
        <w:t>&gt;&gt;</w:t>
      </w:r>
    </w:p>
    <w:p w14:paraId="7899F31D" w14:textId="5EE16B89" w:rsidR="003F60E1" w:rsidRDefault="003F60E1" w:rsidP="004E01EB">
      <w:pPr>
        <w:pStyle w:val="Heading1"/>
      </w:pPr>
      <w:r>
        <w:tab/>
      </w:r>
      <w:r w:rsidRPr="0060347E">
        <w:rPr>
          <w:rStyle w:val="Heading2Char"/>
        </w:rPr>
        <w:t xml:space="preserve">Date </w:t>
      </w:r>
      <w:r w:rsidR="0060347E">
        <w:rPr>
          <w:rStyle w:val="Heading2Char"/>
        </w:rPr>
        <w:t>O</w:t>
      </w:r>
      <w:r w:rsidRPr="0060347E">
        <w:rPr>
          <w:rStyle w:val="Heading2Char"/>
        </w:rPr>
        <w:t xml:space="preserve">f </w:t>
      </w:r>
      <w:r w:rsidR="0060347E">
        <w:rPr>
          <w:rStyle w:val="Heading2Char"/>
        </w:rPr>
        <w:t>B</w:t>
      </w:r>
      <w:r w:rsidRPr="0060347E">
        <w:rPr>
          <w:rStyle w:val="Heading2Char"/>
        </w:rPr>
        <w:t>irth:</w:t>
      </w:r>
      <w:r>
        <w:t xml:space="preserve"> &lt;&lt;</w:t>
      </w:r>
      <w:proofErr w:type="spellStart"/>
      <w:proofErr w:type="gramStart"/>
      <w:r w:rsidRPr="0060347E">
        <w:rPr>
          <w:rStyle w:val="Heading3Char"/>
        </w:rPr>
        <w:t>cv.personal</w:t>
      </w:r>
      <w:proofErr w:type="gramEnd"/>
      <w:r w:rsidRPr="0060347E">
        <w:rPr>
          <w:rStyle w:val="Heading3Char"/>
        </w:rPr>
        <w:t>.date</w:t>
      </w:r>
      <w:r w:rsidR="00B47739">
        <w:rPr>
          <w:rStyle w:val="Heading3Char"/>
        </w:rPr>
        <w:t>O</w:t>
      </w:r>
      <w:r w:rsidRPr="0060347E">
        <w:rPr>
          <w:rStyle w:val="Heading3Char"/>
        </w:rPr>
        <w:t>f</w:t>
      </w:r>
      <w:r w:rsidR="00B47739">
        <w:rPr>
          <w:rStyle w:val="Heading3Char"/>
        </w:rPr>
        <w:t>B</w:t>
      </w:r>
      <w:r w:rsidRPr="0060347E">
        <w:rPr>
          <w:rStyle w:val="Heading3Char"/>
        </w:rPr>
        <w:t>irth</w:t>
      </w:r>
      <w:proofErr w:type="spellEnd"/>
      <w:r>
        <w:t>&gt;&gt;</w:t>
      </w:r>
    </w:p>
    <w:p w14:paraId="4510A343" w14:textId="77777777" w:rsidR="003F60E1" w:rsidRDefault="003F60E1" w:rsidP="004E01EB">
      <w:pPr>
        <w:pStyle w:val="Heading1"/>
      </w:pPr>
      <w:r>
        <w:tab/>
      </w:r>
      <w:r w:rsidR="0060347E">
        <w:rPr>
          <w:rStyle w:val="Heading2Char"/>
        </w:rPr>
        <w:t>G</w:t>
      </w:r>
      <w:r w:rsidRPr="0060347E">
        <w:rPr>
          <w:rStyle w:val="Heading2Char"/>
        </w:rPr>
        <w:t>ender:</w:t>
      </w:r>
      <w:r>
        <w:t xml:space="preserve"> &lt;&lt;</w:t>
      </w:r>
      <w:proofErr w:type="spellStart"/>
      <w:proofErr w:type="gramStart"/>
      <w:r w:rsidRPr="0060347E">
        <w:rPr>
          <w:rStyle w:val="Heading3Char"/>
        </w:rPr>
        <w:t>cv.personal</w:t>
      </w:r>
      <w:proofErr w:type="gramEnd"/>
      <w:r w:rsidRPr="0060347E">
        <w:rPr>
          <w:rStyle w:val="Heading3Char"/>
        </w:rPr>
        <w:t>.gender</w:t>
      </w:r>
      <w:proofErr w:type="spellEnd"/>
      <w:r>
        <w:t>&gt;&gt;</w:t>
      </w:r>
    </w:p>
    <w:p w14:paraId="2A540CCB" w14:textId="2D38B4BB" w:rsidR="003F60E1" w:rsidRDefault="003F60E1" w:rsidP="004E01EB">
      <w:pPr>
        <w:pStyle w:val="Heading1"/>
      </w:pPr>
      <w:r>
        <w:tab/>
      </w:r>
      <w:r w:rsidR="0060347E">
        <w:rPr>
          <w:rStyle w:val="Heading2Char"/>
        </w:rPr>
        <w:t>M</w:t>
      </w:r>
      <w:r w:rsidRPr="0060347E">
        <w:rPr>
          <w:rStyle w:val="Heading2Char"/>
        </w:rPr>
        <w:t xml:space="preserve">arital </w:t>
      </w:r>
      <w:r w:rsidR="0060347E">
        <w:rPr>
          <w:rStyle w:val="Heading2Char"/>
        </w:rPr>
        <w:t>S</w:t>
      </w:r>
      <w:r w:rsidRPr="0060347E">
        <w:rPr>
          <w:rStyle w:val="Heading2Char"/>
        </w:rPr>
        <w:t>tatus:</w:t>
      </w:r>
      <w:r>
        <w:t xml:space="preserve"> &lt;&lt;</w:t>
      </w:r>
      <w:proofErr w:type="spellStart"/>
      <w:proofErr w:type="gramStart"/>
      <w:r w:rsidRPr="0060347E">
        <w:rPr>
          <w:rStyle w:val="Heading3Char"/>
        </w:rPr>
        <w:t>cv.personal</w:t>
      </w:r>
      <w:proofErr w:type="gramEnd"/>
      <w:r w:rsidRPr="0060347E">
        <w:rPr>
          <w:rStyle w:val="Heading3Char"/>
        </w:rPr>
        <w:t>.marital</w:t>
      </w:r>
      <w:r w:rsidR="00B47739">
        <w:rPr>
          <w:rStyle w:val="Heading3Char"/>
        </w:rPr>
        <w:t>S</w:t>
      </w:r>
      <w:r w:rsidRPr="0060347E">
        <w:rPr>
          <w:rStyle w:val="Heading3Char"/>
        </w:rPr>
        <w:t>tatus</w:t>
      </w:r>
      <w:proofErr w:type="spellEnd"/>
      <w:r>
        <w:t>&gt;&gt;</w:t>
      </w:r>
    </w:p>
    <w:p w14:paraId="757B9E36" w14:textId="77777777" w:rsidR="003F60E1" w:rsidRDefault="003F60E1" w:rsidP="004E01EB">
      <w:pPr>
        <w:pStyle w:val="Heading1"/>
      </w:pPr>
      <w:r>
        <w:tab/>
      </w:r>
      <w:r w:rsidR="0060347E">
        <w:rPr>
          <w:rStyle w:val="Heading2Char"/>
        </w:rPr>
        <w:t>N</w:t>
      </w:r>
      <w:r w:rsidRPr="0060347E">
        <w:rPr>
          <w:rStyle w:val="Heading2Char"/>
        </w:rPr>
        <w:t>ationality:</w:t>
      </w:r>
      <w:r>
        <w:t xml:space="preserve"> &lt;&lt;</w:t>
      </w:r>
      <w:proofErr w:type="spellStart"/>
      <w:proofErr w:type="gramStart"/>
      <w:r w:rsidRPr="0060347E">
        <w:rPr>
          <w:rStyle w:val="Heading3Char"/>
        </w:rPr>
        <w:t>cv.personal</w:t>
      </w:r>
      <w:proofErr w:type="gramEnd"/>
      <w:r w:rsidRPr="0060347E">
        <w:rPr>
          <w:rStyle w:val="Heading3Char"/>
        </w:rPr>
        <w:t>.nationality</w:t>
      </w:r>
      <w:proofErr w:type="spellEnd"/>
      <w:r>
        <w:t>&gt;&gt;</w:t>
      </w:r>
    </w:p>
    <w:p w14:paraId="22716EFC" w14:textId="77777777" w:rsidR="000C1306" w:rsidRDefault="000C1306" w:rsidP="0097790C">
      <w:pPr>
        <w:pStyle w:val="Heading1"/>
      </w:pPr>
    </w:p>
    <w:sdt>
      <w:sdtPr>
        <w:alias w:val="Education:"/>
        <w:tag w:val="Education:"/>
        <w:id w:val="-1908763273"/>
        <w:placeholder>
          <w:docPart w:val="D8D4C480C3314CE38BA7B5D40597DA5D"/>
        </w:placeholder>
        <w:temporary/>
        <w:showingPlcHdr/>
        <w15:appearance w15:val="hidden"/>
      </w:sdtPr>
      <w:sdtEndPr/>
      <w:sdtContent>
        <w:p w14:paraId="74BB8CA4" w14:textId="77777777" w:rsidR="00DA59AA" w:rsidRDefault="00DA59AA" w:rsidP="0097790C">
          <w:pPr>
            <w:pStyle w:val="Heading1"/>
          </w:pPr>
          <w:r w:rsidRPr="00CF1A49">
            <w:t>Education</w:t>
          </w:r>
        </w:p>
      </w:sdtContent>
    </w:sdt>
    <w:p w14:paraId="5A0F5A46" w14:textId="77777777" w:rsidR="003F60E1" w:rsidRDefault="003F60E1" w:rsidP="0097790C">
      <w:pPr>
        <w:pStyle w:val="Heading1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B084F04" w14:textId="77777777" w:rsidTr="003F60E1">
        <w:tc>
          <w:tcPr>
            <w:tcW w:w="9290" w:type="dxa"/>
          </w:tcPr>
          <w:p w14:paraId="520D3E3D" w14:textId="6729F95D" w:rsidR="006671C9" w:rsidRDefault="003F60E1" w:rsidP="007538DC">
            <w:pPr>
              <w:contextualSpacing w:val="0"/>
            </w:pPr>
            <w:r>
              <w:t>&lt;&lt;</w:t>
            </w:r>
            <w:proofErr w:type="spellStart"/>
            <w:r>
              <w:t>rs</w:t>
            </w:r>
            <w:proofErr w:type="spellEnd"/>
            <w:r>
              <w:t xml:space="preserve">_ </w:t>
            </w:r>
            <w:proofErr w:type="spellStart"/>
            <w:proofErr w:type="gramStart"/>
            <w:r>
              <w:t>cv.education</w:t>
            </w:r>
            <w:proofErr w:type="gramEnd"/>
            <w:r>
              <w:t>.institutions</w:t>
            </w:r>
            <w:proofErr w:type="spellEnd"/>
            <w:r>
              <w:t>&gt;&gt;</w:t>
            </w:r>
          </w:p>
          <w:p w14:paraId="3594AEF1" w14:textId="77777777" w:rsidR="006671C9" w:rsidRPr="00CF1A49" w:rsidRDefault="006671C9" w:rsidP="006671C9">
            <w:pPr>
              <w:pStyle w:val="Heading3"/>
              <w:contextualSpacing w:val="0"/>
              <w:outlineLvl w:val="2"/>
            </w:pPr>
            <w:r>
              <w:t>&lt;&lt;</w:t>
            </w:r>
            <w:proofErr w:type="spellStart"/>
            <w:r w:rsidRPr="003F60E1">
              <w:rPr>
                <w:rStyle w:val="Heading1Char"/>
              </w:rPr>
              <w:t>start</w:t>
            </w:r>
            <w:r>
              <w:rPr>
                <w:rStyle w:val="Heading1Char"/>
              </w:rPr>
              <w:t>D</w:t>
            </w:r>
            <w:r w:rsidRPr="003F60E1">
              <w:rPr>
                <w:rStyle w:val="Heading1Char"/>
              </w:rPr>
              <w:t>ate</w:t>
            </w:r>
            <w:proofErr w:type="spellEnd"/>
            <w:r>
              <w:t>&gt;&gt; - &lt;&lt;</w:t>
            </w:r>
            <w:proofErr w:type="spellStart"/>
            <w:r w:rsidRPr="003F60E1">
              <w:rPr>
                <w:rStyle w:val="Heading1Char"/>
              </w:rPr>
              <w:t>end</w:t>
            </w:r>
            <w:r>
              <w:rPr>
                <w:rStyle w:val="Heading1Char"/>
              </w:rPr>
              <w:t>D</w:t>
            </w:r>
            <w:r w:rsidRPr="003F60E1">
              <w:rPr>
                <w:rStyle w:val="Heading1Char"/>
              </w:rPr>
              <w:t>ate</w:t>
            </w:r>
            <w:proofErr w:type="spellEnd"/>
            <w:r>
              <w:t>&gt;&gt;</w:t>
            </w:r>
          </w:p>
          <w:p w14:paraId="240822C1" w14:textId="77777777" w:rsidR="006671C9" w:rsidRPr="00CF1A49" w:rsidRDefault="006671C9" w:rsidP="006671C9">
            <w:pPr>
              <w:pStyle w:val="Heading2"/>
              <w:contextualSpacing w:val="0"/>
              <w:outlineLvl w:val="1"/>
            </w:pPr>
            <w:r>
              <w:t>&lt;&lt;</w:t>
            </w:r>
            <w:r w:rsidRPr="003F60E1">
              <w:rPr>
                <w:rStyle w:val="Heading3Char"/>
              </w:rPr>
              <w:t>degree</w:t>
            </w:r>
            <w:r>
              <w:t>&gt;&gt;</w:t>
            </w:r>
            <w:r w:rsidRPr="00CF1A49">
              <w:t xml:space="preserve">, </w:t>
            </w:r>
            <w:r>
              <w:rPr>
                <w:rStyle w:val="SubtleReference"/>
              </w:rPr>
              <w:t>&lt;&lt;</w:t>
            </w:r>
            <w:r w:rsidRPr="003F60E1">
              <w:rPr>
                <w:rStyle w:val="Heading1Char"/>
              </w:rPr>
              <w:t>name</w:t>
            </w:r>
            <w:r>
              <w:rPr>
                <w:rStyle w:val="SubtleReference"/>
              </w:rPr>
              <w:t>&gt;&gt;</w:t>
            </w:r>
          </w:p>
          <w:p w14:paraId="58685513" w14:textId="77777777" w:rsidR="006671C9" w:rsidRDefault="006671C9" w:rsidP="007538DC">
            <w:pPr>
              <w:contextualSpacing w:val="0"/>
            </w:pPr>
          </w:p>
          <w:p w14:paraId="0B969615" w14:textId="7CAE9EC1" w:rsidR="007538DC" w:rsidRPr="00CF1A49" w:rsidRDefault="003F60E1" w:rsidP="007538DC">
            <w:pPr>
              <w:contextualSpacing w:val="0"/>
            </w:pPr>
            <w:r>
              <w:t xml:space="preserve">&lt;&lt;es_ </w:t>
            </w:r>
            <w:proofErr w:type="spellStart"/>
            <w:proofErr w:type="gramStart"/>
            <w:r>
              <w:t>cv.education</w:t>
            </w:r>
            <w:proofErr w:type="gramEnd"/>
            <w:r>
              <w:t>.institutions</w:t>
            </w:r>
            <w:proofErr w:type="spellEnd"/>
            <w:r>
              <w:t>&gt;&gt;</w:t>
            </w:r>
          </w:p>
        </w:tc>
      </w:tr>
    </w:tbl>
    <w:sdt>
      <w:sdtPr>
        <w:alias w:val="Skills:"/>
        <w:tag w:val="Skills:"/>
        <w:id w:val="-1392877668"/>
        <w:placeholder>
          <w:docPart w:val="566030702947407D940C3D7E6949F0EB"/>
        </w:placeholder>
        <w:temporary/>
        <w:showingPlcHdr/>
        <w15:appearance w15:val="hidden"/>
      </w:sdtPr>
      <w:sdtEndPr/>
      <w:sdtContent>
        <w:p w14:paraId="78CC0672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p w14:paraId="462033E2" w14:textId="77777777" w:rsidR="003F60E1" w:rsidRDefault="003F60E1" w:rsidP="0062312F">
      <w:pPr>
        <w:pStyle w:val="Heading1"/>
      </w:pPr>
    </w:p>
    <w:p w14:paraId="5C73314D" w14:textId="31031D15" w:rsidR="003F60E1" w:rsidRPr="00B47739" w:rsidRDefault="003F60E1" w:rsidP="003F60E1">
      <w:pPr>
        <w:pStyle w:val="Heading3"/>
        <w:rPr>
          <w:caps w:val="0"/>
        </w:rPr>
      </w:pPr>
      <w:r w:rsidRPr="00B47739">
        <w:rPr>
          <w:caps w:val="0"/>
        </w:rPr>
        <w:t>&lt;&lt;</w:t>
      </w:r>
      <w:proofErr w:type="spellStart"/>
      <w:proofErr w:type="gramStart"/>
      <w:r w:rsidRPr="00B47739">
        <w:rPr>
          <w:caps w:val="0"/>
        </w:rPr>
        <w:t>cv.professional</w:t>
      </w:r>
      <w:proofErr w:type="gramEnd"/>
      <w:r w:rsidRPr="00B47739">
        <w:rPr>
          <w:caps w:val="0"/>
        </w:rPr>
        <w:t>.professional</w:t>
      </w:r>
      <w:r w:rsidR="00B47739">
        <w:rPr>
          <w:caps w:val="0"/>
        </w:rPr>
        <w:t>S</w:t>
      </w:r>
      <w:r w:rsidRPr="00B47739">
        <w:rPr>
          <w:caps w:val="0"/>
        </w:rPr>
        <w:t>kills</w:t>
      </w:r>
      <w:proofErr w:type="spellEnd"/>
      <w:r w:rsidRPr="00B47739">
        <w:rPr>
          <w:caps w:val="0"/>
        </w:rPr>
        <w:t>&gt;&gt;</w:t>
      </w:r>
    </w:p>
    <w:p w14:paraId="4A374CC2" w14:textId="77777777" w:rsidR="003F60E1" w:rsidRDefault="003F60E1" w:rsidP="0062312F">
      <w:pPr>
        <w:pStyle w:val="Heading1"/>
      </w:pPr>
    </w:p>
    <w:p w14:paraId="46889CFF" w14:textId="77777777" w:rsidR="003F60E1" w:rsidRDefault="003F60E1" w:rsidP="0062312F">
      <w:pPr>
        <w:pStyle w:val="Heading1"/>
      </w:pPr>
    </w:p>
    <w:p w14:paraId="01FBB968" w14:textId="77777777" w:rsidR="003F60E1" w:rsidRDefault="003F60E1" w:rsidP="0062312F">
      <w:pPr>
        <w:pStyle w:val="Heading1"/>
      </w:pPr>
    </w:p>
    <w:p w14:paraId="31048B4C" w14:textId="77777777" w:rsidR="00AD782D" w:rsidRPr="00CF1A49" w:rsidRDefault="003F60E1" w:rsidP="0062312F">
      <w:pPr>
        <w:pStyle w:val="Heading1"/>
      </w:pPr>
      <w: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3F60E1" w:rsidRPr="00CF1A49" w14:paraId="481EF813" w14:textId="77777777" w:rsidTr="006F647D">
        <w:tc>
          <w:tcPr>
            <w:tcW w:w="9290" w:type="dxa"/>
          </w:tcPr>
          <w:p w14:paraId="19757302" w14:textId="77777777" w:rsidR="006F647D" w:rsidRDefault="003F60E1" w:rsidP="005F0973">
            <w:pPr>
              <w:contextualSpacing w:val="0"/>
            </w:pPr>
            <w:r>
              <w:t>&lt;&lt;</w:t>
            </w:r>
            <w:proofErr w:type="spellStart"/>
            <w:r>
              <w:t>rs</w:t>
            </w:r>
            <w:proofErr w:type="spellEnd"/>
            <w:r>
              <w:t xml:space="preserve">_ </w:t>
            </w:r>
            <w:proofErr w:type="spellStart"/>
            <w:proofErr w:type="gramStart"/>
            <w:r>
              <w:t>cv.professional</w:t>
            </w:r>
            <w:proofErr w:type="gramEnd"/>
            <w:r>
              <w:t>.workPlaces</w:t>
            </w:r>
            <w:proofErr w:type="spellEnd"/>
            <w:r>
              <w:t>&gt;&gt;</w:t>
            </w:r>
          </w:p>
          <w:p w14:paraId="087F6A29" w14:textId="77777777" w:rsidR="006F647D" w:rsidRPr="00CF1A49" w:rsidRDefault="006F647D" w:rsidP="006F647D">
            <w:pPr>
              <w:pStyle w:val="Heading3"/>
              <w:contextualSpacing w:val="0"/>
              <w:outlineLvl w:val="2"/>
            </w:pPr>
            <w:r>
              <w:t>&lt;&lt;</w:t>
            </w:r>
            <w:proofErr w:type="spellStart"/>
            <w:r w:rsidRPr="00AB5843">
              <w:rPr>
                <w:rStyle w:val="Heading1Char"/>
              </w:rPr>
              <w:t>start</w:t>
            </w:r>
            <w:r>
              <w:rPr>
                <w:rStyle w:val="Heading1Char"/>
              </w:rPr>
              <w:t>D</w:t>
            </w:r>
            <w:r w:rsidRPr="00AB5843">
              <w:rPr>
                <w:rStyle w:val="Heading1Char"/>
              </w:rPr>
              <w:t>ate</w:t>
            </w:r>
            <w:proofErr w:type="spellEnd"/>
            <w:r>
              <w:t>&gt;&gt;</w:t>
            </w:r>
            <w:r w:rsidRPr="00CF1A49">
              <w:t xml:space="preserve"> – </w:t>
            </w:r>
            <w:r>
              <w:t>&lt;&lt;</w:t>
            </w:r>
            <w:proofErr w:type="spellStart"/>
            <w:r w:rsidRPr="00AB5843">
              <w:rPr>
                <w:rStyle w:val="Heading1Char"/>
              </w:rPr>
              <w:t>end</w:t>
            </w:r>
            <w:r>
              <w:rPr>
                <w:rStyle w:val="Heading1Char"/>
              </w:rPr>
              <w:t>D</w:t>
            </w:r>
            <w:r w:rsidRPr="00AB5843">
              <w:rPr>
                <w:rStyle w:val="Heading1Char"/>
              </w:rPr>
              <w:t>ate</w:t>
            </w:r>
            <w:proofErr w:type="spellEnd"/>
            <w:r>
              <w:t>&gt;&gt;</w:t>
            </w:r>
          </w:p>
          <w:p w14:paraId="1B1850A2" w14:textId="77777777" w:rsidR="006F647D" w:rsidRPr="00CF1A49" w:rsidRDefault="006F647D" w:rsidP="006F647D">
            <w:pPr>
              <w:pStyle w:val="Heading2"/>
              <w:contextualSpacing w:val="0"/>
              <w:outlineLvl w:val="1"/>
            </w:pPr>
            <w:r>
              <w:t>&lt;&lt;</w:t>
            </w:r>
            <w:r w:rsidRPr="00AB5843">
              <w:rPr>
                <w:rStyle w:val="Heading3Char"/>
              </w:rPr>
              <w:t>designation</w:t>
            </w:r>
            <w:r>
              <w:t>&gt;&gt;</w:t>
            </w:r>
            <w:r w:rsidRPr="00CF1A49">
              <w:t xml:space="preserve">, </w:t>
            </w:r>
            <w:r>
              <w:rPr>
                <w:rStyle w:val="SubtleReference"/>
              </w:rPr>
              <w:t>&lt;&lt;</w:t>
            </w:r>
            <w:r w:rsidRPr="00AB5843">
              <w:rPr>
                <w:rStyle w:val="Heading1Char"/>
              </w:rPr>
              <w:t>name</w:t>
            </w:r>
            <w:r>
              <w:rPr>
                <w:rStyle w:val="SubtleReference"/>
              </w:rPr>
              <w:t>&gt;&gt;</w:t>
            </w:r>
          </w:p>
          <w:p w14:paraId="4CCF4F38" w14:textId="49C9C794" w:rsidR="006F5C3B" w:rsidRPr="00CF1A49" w:rsidRDefault="003F60E1" w:rsidP="005F0973">
            <w:pPr>
              <w:contextualSpacing w:val="0"/>
            </w:pPr>
            <w:r>
              <w:t xml:space="preserve">&lt;&lt;es_ </w:t>
            </w:r>
            <w:proofErr w:type="spellStart"/>
            <w:proofErr w:type="gramStart"/>
            <w:r>
              <w:t>cv.professional</w:t>
            </w:r>
            <w:proofErr w:type="gramEnd"/>
            <w:r>
              <w:t>.workPlaces</w:t>
            </w:r>
            <w:proofErr w:type="spellEnd"/>
            <w:r>
              <w:t>&gt;&gt;</w:t>
            </w:r>
          </w:p>
        </w:tc>
      </w:tr>
    </w:tbl>
    <w:p w14:paraId="671FDDD9" w14:textId="77777777" w:rsidR="00B51D1B" w:rsidRDefault="00B51D1B" w:rsidP="006E1507"/>
    <w:p w14:paraId="4C8EABB7" w14:textId="77777777" w:rsidR="006F5C3B" w:rsidRDefault="006F5C3B" w:rsidP="006E1507"/>
    <w:p w14:paraId="185E7C2D" w14:textId="77777777" w:rsidR="006F5C3B" w:rsidRDefault="006F5C3B" w:rsidP="006F5C3B">
      <w:pPr>
        <w:pStyle w:val="Heading1"/>
      </w:pPr>
      <w:r>
        <w:lastRenderedPageBreak/>
        <w:t>language</w:t>
      </w:r>
    </w:p>
    <w:p w14:paraId="7BCE8503" w14:textId="77777777" w:rsidR="006F5C3B" w:rsidRDefault="006F5C3B" w:rsidP="006F5C3B">
      <w:pPr>
        <w:pStyle w:val="Heading1"/>
      </w:pPr>
      <w:r>
        <w:tab/>
      </w:r>
    </w:p>
    <w:p w14:paraId="41727772" w14:textId="508CD5E6" w:rsidR="006F647D" w:rsidRDefault="006F5C3B" w:rsidP="006F5C3B">
      <w:r>
        <w:t>&lt;&lt;</w:t>
      </w:r>
      <w:proofErr w:type="spellStart"/>
      <w:r>
        <w:t>rs</w:t>
      </w:r>
      <w:proofErr w:type="spellEnd"/>
      <w:r>
        <w:t>_</w:t>
      </w:r>
      <w:r w:rsidR="00C1263F">
        <w:t xml:space="preserve"> </w:t>
      </w:r>
      <w:proofErr w:type="spellStart"/>
      <w:proofErr w:type="gramStart"/>
      <w:r>
        <w:t>cv.additionalInfo.languageProficiencyList</w:t>
      </w:r>
      <w:proofErr w:type="spellEnd"/>
      <w:proofErr w:type="gramEnd"/>
      <w:r>
        <w:t>&gt;&gt;</w:t>
      </w:r>
    </w:p>
    <w:p w14:paraId="11761075" w14:textId="07F90A08" w:rsidR="006F647D" w:rsidRPr="00FB4928" w:rsidRDefault="00FB4928" w:rsidP="00FB4928">
      <w:pPr>
        <w:pStyle w:val="Heading3"/>
        <w:numPr>
          <w:ilvl w:val="0"/>
          <w:numId w:val="14"/>
        </w:numPr>
        <w:rPr>
          <w:caps w:val="0"/>
        </w:rPr>
      </w:pPr>
      <w:r>
        <w:rPr>
          <w:caps w:val="0"/>
        </w:rPr>
        <w:t>&lt;&lt;</w:t>
      </w:r>
      <w:r w:rsidR="006F647D" w:rsidRPr="00FB4928">
        <w:rPr>
          <w:caps w:val="0"/>
        </w:rPr>
        <w:t>language&gt;&gt;</w:t>
      </w:r>
    </w:p>
    <w:p w14:paraId="690F5BED" w14:textId="78863ADB" w:rsidR="006F5C3B" w:rsidRDefault="006F5C3B" w:rsidP="006F5C3B">
      <w:r>
        <w:t xml:space="preserve">&lt;&lt;es_ </w:t>
      </w:r>
      <w:proofErr w:type="spellStart"/>
      <w:proofErr w:type="gramStart"/>
      <w:r>
        <w:t>cv.additionalInfo.languageProfici</w:t>
      </w:r>
      <w:r w:rsidR="00C1263F">
        <w:t>e</w:t>
      </w:r>
      <w:r>
        <w:t>ncyList</w:t>
      </w:r>
      <w:proofErr w:type="spellEnd"/>
      <w:proofErr w:type="gramEnd"/>
      <w:r>
        <w:t>&gt;&gt;</w:t>
      </w:r>
      <w:bookmarkStart w:id="0" w:name="_GoBack"/>
      <w:bookmarkEnd w:id="0"/>
    </w:p>
    <w:p w14:paraId="0D46842B" w14:textId="77777777" w:rsidR="006F5C3B" w:rsidRDefault="006F5C3B" w:rsidP="006F5C3B">
      <w:pPr>
        <w:pStyle w:val="Heading1"/>
      </w:pPr>
    </w:p>
    <w:p w14:paraId="65491CC4" w14:textId="77777777" w:rsidR="006F5C3B" w:rsidRDefault="006F5C3B" w:rsidP="006F5C3B">
      <w:pPr>
        <w:pStyle w:val="Heading1"/>
      </w:pPr>
    </w:p>
    <w:p w14:paraId="40E17F6B" w14:textId="77777777" w:rsidR="006F5C3B" w:rsidRDefault="006F5C3B" w:rsidP="006F5C3B">
      <w:pPr>
        <w:pStyle w:val="Heading1"/>
      </w:pPr>
      <w:r>
        <w:t>references</w:t>
      </w:r>
    </w:p>
    <w:p w14:paraId="25E1FB26" w14:textId="0324D0F8" w:rsidR="006F5C3B" w:rsidRDefault="006F5C3B" w:rsidP="006F5C3B">
      <w:pPr>
        <w:pStyle w:val="Heading1"/>
      </w:pPr>
    </w:p>
    <w:p w14:paraId="36717C42" w14:textId="24E196D3" w:rsidR="008A475D" w:rsidRPr="006E1507" w:rsidRDefault="008A475D" w:rsidP="008A475D">
      <w:r>
        <w:tab/>
        <w:t>References will be available on request.</w:t>
      </w:r>
    </w:p>
    <w:sectPr w:rsidR="008A475D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52681" w14:textId="77777777" w:rsidR="00035DAB" w:rsidRDefault="00035DAB" w:rsidP="0068194B">
      <w:r>
        <w:separator/>
      </w:r>
    </w:p>
    <w:p w14:paraId="0FD2CEED" w14:textId="77777777" w:rsidR="00035DAB" w:rsidRDefault="00035DAB"/>
    <w:p w14:paraId="25590615" w14:textId="77777777" w:rsidR="00035DAB" w:rsidRDefault="00035DAB"/>
  </w:endnote>
  <w:endnote w:type="continuationSeparator" w:id="0">
    <w:p w14:paraId="53F15F39" w14:textId="77777777" w:rsidR="00035DAB" w:rsidRDefault="00035DAB" w:rsidP="0068194B">
      <w:r>
        <w:continuationSeparator/>
      </w:r>
    </w:p>
    <w:p w14:paraId="6DDF0331" w14:textId="77777777" w:rsidR="00035DAB" w:rsidRDefault="00035DAB"/>
    <w:p w14:paraId="1F8A67D0" w14:textId="77777777" w:rsidR="00035DAB" w:rsidRDefault="00035D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8592D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C611C" w14:textId="77777777" w:rsidR="00035DAB" w:rsidRDefault="00035DAB" w:rsidP="0068194B">
      <w:r>
        <w:separator/>
      </w:r>
    </w:p>
    <w:p w14:paraId="21A65201" w14:textId="77777777" w:rsidR="00035DAB" w:rsidRDefault="00035DAB"/>
    <w:p w14:paraId="04A4BA3F" w14:textId="77777777" w:rsidR="00035DAB" w:rsidRDefault="00035DAB"/>
  </w:footnote>
  <w:footnote w:type="continuationSeparator" w:id="0">
    <w:p w14:paraId="44B598FE" w14:textId="77777777" w:rsidR="00035DAB" w:rsidRDefault="00035DAB" w:rsidP="0068194B">
      <w:r>
        <w:continuationSeparator/>
      </w:r>
    </w:p>
    <w:p w14:paraId="05BB136E" w14:textId="77777777" w:rsidR="00035DAB" w:rsidRDefault="00035DAB"/>
    <w:p w14:paraId="74E51D8D" w14:textId="77777777" w:rsidR="00035DAB" w:rsidRDefault="00035D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05802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20B3162" wp14:editId="42725AA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17309D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80114D4"/>
    <w:multiLevelType w:val="hybridMultilevel"/>
    <w:tmpl w:val="CEB0F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43"/>
    <w:rsid w:val="000001EF"/>
    <w:rsid w:val="00007322"/>
    <w:rsid w:val="00007728"/>
    <w:rsid w:val="00024584"/>
    <w:rsid w:val="00024730"/>
    <w:rsid w:val="00035DAB"/>
    <w:rsid w:val="00055E95"/>
    <w:rsid w:val="0007021F"/>
    <w:rsid w:val="000B2BA5"/>
    <w:rsid w:val="000C1306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3F60E1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347E"/>
    <w:rsid w:val="0062312F"/>
    <w:rsid w:val="00625F2C"/>
    <w:rsid w:val="006618E9"/>
    <w:rsid w:val="006671C9"/>
    <w:rsid w:val="0068194B"/>
    <w:rsid w:val="00692703"/>
    <w:rsid w:val="006A1962"/>
    <w:rsid w:val="006B5D48"/>
    <w:rsid w:val="006B7D7B"/>
    <w:rsid w:val="006C1A5E"/>
    <w:rsid w:val="006E1507"/>
    <w:rsid w:val="006F5C3B"/>
    <w:rsid w:val="006F647D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475D"/>
    <w:rsid w:val="008A6538"/>
    <w:rsid w:val="008C7056"/>
    <w:rsid w:val="008F3B14"/>
    <w:rsid w:val="00901899"/>
    <w:rsid w:val="0090344B"/>
    <w:rsid w:val="00904135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0F65"/>
    <w:rsid w:val="00AB32F8"/>
    <w:rsid w:val="00AB5843"/>
    <w:rsid w:val="00AB610B"/>
    <w:rsid w:val="00AD360E"/>
    <w:rsid w:val="00AD40FB"/>
    <w:rsid w:val="00AD782D"/>
    <w:rsid w:val="00AE7650"/>
    <w:rsid w:val="00B10EBE"/>
    <w:rsid w:val="00B236F1"/>
    <w:rsid w:val="00B47739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1263F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4928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20279"/>
  <w15:chartTrackingRefBased/>
  <w15:docId w15:val="{D87F8F3E-BDBC-42CD-94A5-389A3280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jin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5C5875526F41E680E644A8EB81C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E5311-18F3-4634-BDAF-54A6FE265083}"/>
      </w:docPartPr>
      <w:docPartBody>
        <w:p w:rsidR="00BE4A19" w:rsidRDefault="00963C71">
          <w:pPr>
            <w:pStyle w:val="A55C5875526F41E680E644A8EB81C73B"/>
          </w:pPr>
          <w:r w:rsidRPr="00CF1A49">
            <w:t>·</w:t>
          </w:r>
        </w:p>
      </w:docPartBody>
    </w:docPart>
    <w:docPart>
      <w:docPartPr>
        <w:name w:val="80C1D83EC65842C080B9F55D38942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AD25E-F1D2-4ADE-986D-F42D9826783D}"/>
      </w:docPartPr>
      <w:docPartBody>
        <w:p w:rsidR="00BE4A19" w:rsidRDefault="00963C71">
          <w:pPr>
            <w:pStyle w:val="80C1D83EC65842C080B9F55D38942B90"/>
          </w:pPr>
          <w:r w:rsidRPr="00CF1A49">
            <w:t>Email</w:t>
          </w:r>
        </w:p>
      </w:docPartBody>
    </w:docPart>
    <w:docPart>
      <w:docPartPr>
        <w:name w:val="38B90C504D1E40AFAEB79C216AEE0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72A96-013C-4DC4-A1C8-A48324D3BCA1}"/>
      </w:docPartPr>
      <w:docPartBody>
        <w:p w:rsidR="00BE4A19" w:rsidRDefault="00963C71">
          <w:pPr>
            <w:pStyle w:val="38B90C504D1E40AFAEB79C216AEE0422"/>
          </w:pPr>
          <w:r w:rsidRPr="00CF1A49">
            <w:t>·</w:t>
          </w:r>
        </w:p>
      </w:docPartBody>
    </w:docPart>
    <w:docPart>
      <w:docPartPr>
        <w:name w:val="D8D4C480C3314CE38BA7B5D40597D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082D2-334C-4C25-BC27-89B3B4525CBC}"/>
      </w:docPartPr>
      <w:docPartBody>
        <w:p w:rsidR="00BE4A19" w:rsidRDefault="00963C71">
          <w:pPr>
            <w:pStyle w:val="D8D4C480C3314CE38BA7B5D40597DA5D"/>
          </w:pPr>
          <w:r w:rsidRPr="00CF1A49">
            <w:t>Education</w:t>
          </w:r>
        </w:p>
      </w:docPartBody>
    </w:docPart>
    <w:docPart>
      <w:docPartPr>
        <w:name w:val="566030702947407D940C3D7E6949F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50B6B-1C66-4492-8F6E-54F6FD67BB84}"/>
      </w:docPartPr>
      <w:docPartBody>
        <w:p w:rsidR="00BE4A19" w:rsidRDefault="00963C71">
          <w:pPr>
            <w:pStyle w:val="566030702947407D940C3D7E6949F0E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71"/>
    <w:rsid w:val="00963C71"/>
    <w:rsid w:val="00BD49D3"/>
    <w:rsid w:val="00BE4A19"/>
    <w:rsid w:val="00F1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2E5BC6481E4E5EAFBC0DEA111AE7A0">
    <w:name w:val="4E2E5BC6481E4E5EAFBC0DEA111AE7A0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0B9E810C4384C6487A152E227ED2CF8">
    <w:name w:val="90B9E810C4384C6487A152E227ED2CF8"/>
  </w:style>
  <w:style w:type="paragraph" w:customStyle="1" w:styleId="26C25DCD46104676AFDAC11DF609228F">
    <w:name w:val="26C25DCD46104676AFDAC11DF609228F"/>
  </w:style>
  <w:style w:type="paragraph" w:customStyle="1" w:styleId="A55C5875526F41E680E644A8EB81C73B">
    <w:name w:val="A55C5875526F41E680E644A8EB81C73B"/>
  </w:style>
  <w:style w:type="paragraph" w:customStyle="1" w:styleId="419099CD31FC4F11B6A996C737770E82">
    <w:name w:val="419099CD31FC4F11B6A996C737770E82"/>
  </w:style>
  <w:style w:type="paragraph" w:customStyle="1" w:styleId="80C1D83EC65842C080B9F55D38942B90">
    <w:name w:val="80C1D83EC65842C080B9F55D38942B90"/>
  </w:style>
  <w:style w:type="paragraph" w:customStyle="1" w:styleId="38B90C504D1E40AFAEB79C216AEE0422">
    <w:name w:val="38B90C504D1E40AFAEB79C216AEE0422"/>
  </w:style>
  <w:style w:type="paragraph" w:customStyle="1" w:styleId="CC456BDDD0114FC093CB31F951F6F7FD">
    <w:name w:val="CC456BDDD0114FC093CB31F951F6F7FD"/>
  </w:style>
  <w:style w:type="paragraph" w:customStyle="1" w:styleId="819131B0A5E24E9F822057641A957954">
    <w:name w:val="819131B0A5E24E9F822057641A957954"/>
  </w:style>
  <w:style w:type="paragraph" w:customStyle="1" w:styleId="C70BC72239884307B580B7FD5E8C52B6">
    <w:name w:val="C70BC72239884307B580B7FD5E8C52B6"/>
  </w:style>
  <w:style w:type="paragraph" w:customStyle="1" w:styleId="BF2FA45C1500498086E12DDA13B4CDBD">
    <w:name w:val="BF2FA45C1500498086E12DDA13B4CDBD"/>
  </w:style>
  <w:style w:type="paragraph" w:customStyle="1" w:styleId="9554256A7A9C4765BA8B0990DAE71433">
    <w:name w:val="9554256A7A9C4765BA8B0990DAE71433"/>
  </w:style>
  <w:style w:type="paragraph" w:customStyle="1" w:styleId="DD78EC84D00C4B849A5432605EEC6074">
    <w:name w:val="DD78EC84D00C4B849A5432605EEC6074"/>
  </w:style>
  <w:style w:type="paragraph" w:customStyle="1" w:styleId="D4E94195FD1A4C849C32E1E353B9AB08">
    <w:name w:val="D4E94195FD1A4C849C32E1E353B9AB08"/>
  </w:style>
  <w:style w:type="paragraph" w:customStyle="1" w:styleId="457C2857573545C1ACC49F8846F94989">
    <w:name w:val="457C2857573545C1ACC49F8846F9498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B7386471A744C08B88400C03C8345E0">
    <w:name w:val="AB7386471A744C08B88400C03C8345E0"/>
  </w:style>
  <w:style w:type="paragraph" w:customStyle="1" w:styleId="2E9E5699C2E0419EA6AF898090D70430">
    <w:name w:val="2E9E5699C2E0419EA6AF898090D70430"/>
  </w:style>
  <w:style w:type="paragraph" w:customStyle="1" w:styleId="B9BFC7101FB64B2182030857093142AE">
    <w:name w:val="B9BFC7101FB64B2182030857093142AE"/>
  </w:style>
  <w:style w:type="paragraph" w:customStyle="1" w:styleId="2B4F40EB562E40E7A3C9E5099CB7CFE1">
    <w:name w:val="2B4F40EB562E40E7A3C9E5099CB7CFE1"/>
  </w:style>
  <w:style w:type="paragraph" w:customStyle="1" w:styleId="A5F42342804B45A29643E2E82D4C15BB">
    <w:name w:val="A5F42342804B45A29643E2E82D4C15BB"/>
  </w:style>
  <w:style w:type="paragraph" w:customStyle="1" w:styleId="2BD5F5E7B2014C3CAFB32B8E87E59FBD">
    <w:name w:val="2BD5F5E7B2014C3CAFB32B8E87E59FBD"/>
  </w:style>
  <w:style w:type="paragraph" w:customStyle="1" w:styleId="735A0F43B29F413A9BC4CC80DEF7A27D">
    <w:name w:val="735A0F43B29F413A9BC4CC80DEF7A27D"/>
  </w:style>
  <w:style w:type="paragraph" w:customStyle="1" w:styleId="D8D4C480C3314CE38BA7B5D40597DA5D">
    <w:name w:val="D8D4C480C3314CE38BA7B5D40597DA5D"/>
  </w:style>
  <w:style w:type="paragraph" w:customStyle="1" w:styleId="F774D2E8A712495A897077A9868AC2CB">
    <w:name w:val="F774D2E8A712495A897077A9868AC2CB"/>
  </w:style>
  <w:style w:type="paragraph" w:customStyle="1" w:styleId="DC88A1259CBB4B208AB003FEADDAC2C8">
    <w:name w:val="DC88A1259CBB4B208AB003FEADDAC2C8"/>
  </w:style>
  <w:style w:type="paragraph" w:customStyle="1" w:styleId="A7DB2BE96AC0416BAECD03C813FBAA7C">
    <w:name w:val="A7DB2BE96AC0416BAECD03C813FBAA7C"/>
  </w:style>
  <w:style w:type="paragraph" w:customStyle="1" w:styleId="33C5E865437F4A1BB87B08E6E49617FA">
    <w:name w:val="33C5E865437F4A1BB87B08E6E49617FA"/>
  </w:style>
  <w:style w:type="paragraph" w:customStyle="1" w:styleId="1D72A99156C345CBA12F936BCB66CB44">
    <w:name w:val="1D72A99156C345CBA12F936BCB66CB44"/>
  </w:style>
  <w:style w:type="paragraph" w:customStyle="1" w:styleId="3F0F8ADF6EB44803A4AC366A3E72F381">
    <w:name w:val="3F0F8ADF6EB44803A4AC366A3E72F381"/>
  </w:style>
  <w:style w:type="paragraph" w:customStyle="1" w:styleId="E414080CD1A24649A61601D9F762BB30">
    <w:name w:val="E414080CD1A24649A61601D9F762BB30"/>
  </w:style>
  <w:style w:type="paragraph" w:customStyle="1" w:styleId="5C921431B3284806A567BA3D3C9AB1CC">
    <w:name w:val="5C921431B3284806A567BA3D3C9AB1CC"/>
  </w:style>
  <w:style w:type="paragraph" w:customStyle="1" w:styleId="1E025A3FCC844DC79757AF571137E586">
    <w:name w:val="1E025A3FCC844DC79757AF571137E586"/>
  </w:style>
  <w:style w:type="paragraph" w:customStyle="1" w:styleId="F2A60C638B2841EBA40FF9AD3E26F87F">
    <w:name w:val="F2A60C638B2841EBA40FF9AD3E26F87F"/>
  </w:style>
  <w:style w:type="paragraph" w:customStyle="1" w:styleId="566030702947407D940C3D7E6949F0EB">
    <w:name w:val="566030702947407D940C3D7E6949F0EB"/>
  </w:style>
  <w:style w:type="paragraph" w:customStyle="1" w:styleId="E67D41631F2A45DEA83DEDC9062D7C2C">
    <w:name w:val="E67D41631F2A45DEA83DEDC9062D7C2C"/>
  </w:style>
  <w:style w:type="paragraph" w:customStyle="1" w:styleId="38905BBF9D5248D6A890DACDD4B265C6">
    <w:name w:val="38905BBF9D5248D6A890DACDD4B265C6"/>
  </w:style>
  <w:style w:type="paragraph" w:customStyle="1" w:styleId="8714E7CD8E6248D0B65288B174E1E334">
    <w:name w:val="8714E7CD8E6248D0B65288B174E1E334"/>
  </w:style>
  <w:style w:type="paragraph" w:customStyle="1" w:styleId="090A2F0DFEA94E069F7B89EDB8C952F7">
    <w:name w:val="090A2F0DFEA94E069F7B89EDB8C952F7"/>
  </w:style>
  <w:style w:type="paragraph" w:customStyle="1" w:styleId="AA99813BB48B4526BE910DF2BD2569CC">
    <w:name w:val="AA99813BB48B4526BE910DF2BD2569CC"/>
  </w:style>
  <w:style w:type="paragraph" w:customStyle="1" w:styleId="560091BB9ECD462DBE7AC5E1AB5B1B37">
    <w:name w:val="560091BB9ECD462DBE7AC5E1AB5B1B37"/>
  </w:style>
  <w:style w:type="paragraph" w:customStyle="1" w:styleId="06C4A5B208F04DDAAC1C1A97C3B24F80">
    <w:name w:val="06C4A5B208F04DDAAC1C1A97C3B24F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34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Prajin</dc:creator>
  <cp:keywords/>
  <dc:description/>
  <cp:lastModifiedBy>Prajin Shrestha</cp:lastModifiedBy>
  <cp:revision>9</cp:revision>
  <dcterms:created xsi:type="dcterms:W3CDTF">2018-12-16T00:19:00Z</dcterms:created>
  <dcterms:modified xsi:type="dcterms:W3CDTF">2018-12-16T02:54:00Z</dcterms:modified>
  <cp:category/>
</cp:coreProperties>
</file>